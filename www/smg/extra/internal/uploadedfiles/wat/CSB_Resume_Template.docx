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F8D" w:rsidRPr="003D0E2B" w:rsidRDefault="004F2AE6" w:rsidP="003D0E2B">
      <w:pPr>
        <w:pStyle w:val="Name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44.75pt;margin-top:-12.4pt;width:108pt;height:110.25pt;z-index:251658240;mso-width-relative:margin;mso-height-relative:margin">
            <v:textbox>
              <w:txbxContent>
                <w:p w:rsidR="00471F8D" w:rsidRDefault="00471F8D" w:rsidP="00471F8D"/>
                <w:p w:rsidR="00471F8D" w:rsidRDefault="00471F8D" w:rsidP="00471F8D"/>
                <w:p w:rsidR="00471F8D" w:rsidRDefault="00471F8D" w:rsidP="00471F8D"/>
                <w:p w:rsidR="00471F8D" w:rsidRDefault="00471F8D" w:rsidP="00471F8D"/>
                <w:p w:rsidR="00471F8D" w:rsidRPr="00BF7021" w:rsidRDefault="00471F8D" w:rsidP="00471F8D">
                  <w:pPr>
                    <w:jc w:val="center"/>
                    <w:rPr>
                      <w:i/>
                    </w:rPr>
                  </w:pPr>
                  <w:r w:rsidRPr="00BF7021">
                    <w:rPr>
                      <w:i/>
                    </w:rPr>
                    <w:t>Attach your photo here</w:t>
                  </w:r>
                </w:p>
              </w:txbxContent>
            </v:textbox>
          </v:shape>
        </w:pict>
      </w:r>
      <w:proofErr w:type="gramStart"/>
      <w:r w:rsidR="009B6CC4" w:rsidRPr="003D0E2B">
        <w:t>Your</w:t>
      </w:r>
      <w:proofErr w:type="gramEnd"/>
      <w:r w:rsidR="009B6CC4" w:rsidRPr="003D0E2B">
        <w:t xml:space="preserve"> Name</w:t>
      </w:r>
    </w:p>
    <w:p w:rsidR="00471F8D" w:rsidRPr="00B21479" w:rsidRDefault="00471F8D" w:rsidP="00471F8D">
      <w:pPr>
        <w:pStyle w:val="Address"/>
        <w:spacing w:after="120"/>
        <w:jc w:val="left"/>
      </w:pPr>
      <w:r w:rsidRPr="00B21479">
        <w:t>Date of Birth (</w:t>
      </w:r>
      <w:r w:rsidRPr="00B21479">
        <w:rPr>
          <w:sz w:val="16"/>
          <w:szCs w:val="16"/>
        </w:rPr>
        <w:t>mm/</w:t>
      </w:r>
      <w:proofErr w:type="spellStart"/>
      <w:r w:rsidRPr="00B21479">
        <w:rPr>
          <w:sz w:val="16"/>
          <w:szCs w:val="16"/>
        </w:rPr>
        <w:t>dd</w:t>
      </w:r>
      <w:proofErr w:type="spellEnd"/>
      <w:r w:rsidRPr="00B21479">
        <w:rPr>
          <w:sz w:val="16"/>
          <w:szCs w:val="16"/>
        </w:rPr>
        <w:t>/</w:t>
      </w:r>
      <w:proofErr w:type="spellStart"/>
      <w:r w:rsidRPr="00B21479">
        <w:rPr>
          <w:sz w:val="16"/>
          <w:szCs w:val="16"/>
        </w:rPr>
        <w:t>yyyy</w:t>
      </w:r>
      <w:proofErr w:type="spellEnd"/>
      <w:r w:rsidRPr="00B21479">
        <w:t>):</w:t>
      </w:r>
      <w:r w:rsidR="003D0E2B" w:rsidRPr="00B21479">
        <w:t xml:space="preserve"> </w:t>
      </w:r>
      <w:r w:rsidR="009B6CC4" w:rsidRPr="00B21479">
        <w:rPr>
          <w:szCs w:val="14"/>
        </w:rPr>
        <w:sym w:font="Wingdings" w:char="F06C"/>
      </w:r>
      <w:r w:rsidR="009B6CC4" w:rsidRPr="00B21479">
        <w:t xml:space="preserve">  </w:t>
      </w:r>
      <w:r w:rsidRPr="00B21479">
        <w:t xml:space="preserve">Address: </w:t>
      </w:r>
    </w:p>
    <w:p w:rsidR="00782388" w:rsidRPr="00B21479" w:rsidRDefault="009B6CC4" w:rsidP="00471F8D">
      <w:pPr>
        <w:pStyle w:val="Address"/>
        <w:spacing w:after="120"/>
        <w:jc w:val="left"/>
      </w:pPr>
      <w:r w:rsidRPr="00B21479">
        <w:t>Phone Number</w:t>
      </w:r>
      <w:r w:rsidR="00471F8D" w:rsidRPr="00B21479">
        <w:t>:</w:t>
      </w:r>
      <w:r w:rsidR="003D0E2B" w:rsidRPr="00B21479">
        <w:t xml:space="preserve"> </w:t>
      </w:r>
      <w:r w:rsidRPr="00B21479">
        <w:rPr>
          <w:szCs w:val="14"/>
        </w:rPr>
        <w:sym w:font="Wingdings" w:char="F06C"/>
      </w:r>
      <w:r w:rsidRPr="00B21479">
        <w:t xml:space="preserve">  Email address</w:t>
      </w:r>
      <w:r w:rsidR="00471F8D" w:rsidRPr="00B21479">
        <w:t>:</w:t>
      </w:r>
      <w:r w:rsidR="003D0E2B" w:rsidRPr="00B21479">
        <w:t xml:space="preserve"> </w:t>
      </w:r>
      <w:r w:rsidR="00471F8D" w:rsidRPr="00B21479">
        <w:rPr>
          <w:szCs w:val="14"/>
        </w:rPr>
        <w:sym w:font="Wingdings" w:char="F06C"/>
      </w:r>
      <w:r w:rsidR="00471F8D" w:rsidRPr="00B21479">
        <w:t xml:space="preserve">  Skype ID:</w:t>
      </w:r>
    </w:p>
    <w:p w:rsidR="00471F8D" w:rsidRPr="00B21479" w:rsidRDefault="00471F8D" w:rsidP="006D7CC9">
      <w:pPr>
        <w:pStyle w:val="Address"/>
        <w:spacing w:after="120"/>
        <w:jc w:val="left"/>
      </w:pPr>
      <w:r w:rsidRPr="00B21479">
        <w:t>Program availability</w:t>
      </w:r>
      <w:r w:rsidR="003D0E2B" w:rsidRPr="00B21479">
        <w:t xml:space="preserve"> </w:t>
      </w:r>
      <w:r w:rsidR="003D0E2B" w:rsidRPr="00B21479">
        <w:rPr>
          <w:szCs w:val="14"/>
        </w:rPr>
        <w:t xml:space="preserve">- </w:t>
      </w:r>
      <w:r w:rsidR="003D0E2B" w:rsidRPr="00B21479">
        <w:t>Start date (</w:t>
      </w:r>
      <w:r w:rsidR="003D0E2B" w:rsidRPr="00B21479">
        <w:rPr>
          <w:sz w:val="16"/>
          <w:szCs w:val="16"/>
        </w:rPr>
        <w:t>mm/</w:t>
      </w:r>
      <w:proofErr w:type="spellStart"/>
      <w:r w:rsidR="003D0E2B" w:rsidRPr="00B21479">
        <w:rPr>
          <w:sz w:val="16"/>
          <w:szCs w:val="16"/>
        </w:rPr>
        <w:t>dd</w:t>
      </w:r>
      <w:proofErr w:type="spellEnd"/>
      <w:r w:rsidR="003D0E2B" w:rsidRPr="00B21479">
        <w:rPr>
          <w:sz w:val="16"/>
          <w:szCs w:val="16"/>
        </w:rPr>
        <w:t>/</w:t>
      </w:r>
      <w:proofErr w:type="spellStart"/>
      <w:r w:rsidR="003D0E2B" w:rsidRPr="00B21479">
        <w:rPr>
          <w:sz w:val="16"/>
          <w:szCs w:val="16"/>
        </w:rPr>
        <w:t>yyyy</w:t>
      </w:r>
      <w:proofErr w:type="spellEnd"/>
      <w:r w:rsidR="003D0E2B" w:rsidRPr="00B21479">
        <w:t xml:space="preserve">): </w:t>
      </w:r>
      <w:r w:rsidR="003D0E2B" w:rsidRPr="00B21479">
        <w:rPr>
          <w:szCs w:val="14"/>
        </w:rPr>
        <w:sym w:font="Wingdings" w:char="F06C"/>
      </w:r>
      <w:r w:rsidR="003D0E2B" w:rsidRPr="00B21479">
        <w:t xml:space="preserve">  End date (</w:t>
      </w:r>
      <w:r w:rsidR="003D0E2B" w:rsidRPr="00B21479">
        <w:rPr>
          <w:sz w:val="16"/>
          <w:szCs w:val="16"/>
        </w:rPr>
        <w:t>mm/</w:t>
      </w:r>
      <w:proofErr w:type="spellStart"/>
      <w:r w:rsidR="003D0E2B" w:rsidRPr="00B21479">
        <w:rPr>
          <w:sz w:val="16"/>
          <w:szCs w:val="16"/>
        </w:rPr>
        <w:t>dd</w:t>
      </w:r>
      <w:proofErr w:type="spellEnd"/>
      <w:r w:rsidR="003D0E2B" w:rsidRPr="00B21479">
        <w:rPr>
          <w:sz w:val="16"/>
          <w:szCs w:val="16"/>
        </w:rPr>
        <w:t>/</w:t>
      </w:r>
      <w:proofErr w:type="spellStart"/>
      <w:r w:rsidR="003D0E2B" w:rsidRPr="00B21479">
        <w:rPr>
          <w:sz w:val="16"/>
          <w:szCs w:val="16"/>
        </w:rPr>
        <w:t>yyyy</w:t>
      </w:r>
      <w:proofErr w:type="spellEnd"/>
      <w:r w:rsidR="003D0E2B" w:rsidRPr="00B21479">
        <w:t>):</w:t>
      </w:r>
    </w:p>
    <w:p w:rsidR="00782388" w:rsidRDefault="009B6CC4" w:rsidP="006D7CC9">
      <w:pPr>
        <w:pStyle w:val="ResumeHeadings"/>
        <w:pBdr>
          <w:top w:val="single" w:sz="12" w:space="5" w:color="auto"/>
        </w:pBdr>
        <w:spacing w:before="120"/>
        <w:rPr>
          <w:szCs w:val="18"/>
        </w:rPr>
      </w:pPr>
      <w:r>
        <w:t>Personal Profile</w:t>
      </w:r>
    </w:p>
    <w:p w:rsidR="00782388" w:rsidRPr="00471F8D" w:rsidRDefault="00471F8D" w:rsidP="006D7CC9">
      <w:pPr>
        <w:pStyle w:val="Overviewbullets"/>
        <w:spacing w:before="120" w:after="0"/>
        <w:rPr>
          <w:b/>
        </w:rPr>
      </w:pPr>
      <w:r w:rsidRPr="00471F8D">
        <w:rPr>
          <w:rFonts w:eastAsia="MS Mincho"/>
          <w:b/>
        </w:rPr>
        <w:t>Who I am?</w:t>
      </w:r>
    </w:p>
    <w:p w:rsidR="00471F8D" w:rsidRDefault="00471F8D" w:rsidP="006D7CC9">
      <w:pPr>
        <w:pStyle w:val="Overviewbullets"/>
        <w:numPr>
          <w:ilvl w:val="0"/>
          <w:numId w:val="0"/>
        </w:numPr>
        <w:spacing w:before="0" w:after="0"/>
        <w:ind w:left="360"/>
        <w:rPr>
          <w:rFonts w:eastAsia="MS Mincho"/>
          <w:i/>
        </w:rPr>
      </w:pPr>
      <w:r w:rsidRPr="00471F8D">
        <w:rPr>
          <w:rFonts w:eastAsia="MS Mincho"/>
          <w:i/>
        </w:rPr>
        <w:t>Please briefly describe yourself here</w:t>
      </w:r>
    </w:p>
    <w:p w:rsidR="006D7CC9" w:rsidRPr="006D7CC9" w:rsidRDefault="006D7CC9" w:rsidP="006D7CC9">
      <w:pPr>
        <w:pStyle w:val="Overviewbullets"/>
        <w:numPr>
          <w:ilvl w:val="0"/>
          <w:numId w:val="0"/>
        </w:numPr>
        <w:spacing w:before="0" w:after="0"/>
        <w:ind w:left="360"/>
      </w:pPr>
    </w:p>
    <w:p w:rsidR="00471F8D" w:rsidRPr="003D0E2B" w:rsidRDefault="003D0E2B" w:rsidP="006D7CC9">
      <w:pPr>
        <w:pStyle w:val="Overviewbullets"/>
        <w:spacing w:before="0" w:after="0"/>
        <w:rPr>
          <w:b/>
        </w:rPr>
      </w:pPr>
      <w:r>
        <w:rPr>
          <w:rFonts w:eastAsia="MS Mincho"/>
          <w:b/>
        </w:rPr>
        <w:t>Why</w:t>
      </w:r>
      <w:r w:rsidR="00471F8D" w:rsidRPr="003D0E2B">
        <w:rPr>
          <w:rFonts w:eastAsia="MS Mincho"/>
          <w:b/>
        </w:rPr>
        <w:t xml:space="preserve"> am </w:t>
      </w:r>
      <w:r>
        <w:rPr>
          <w:rFonts w:eastAsia="MS Mincho"/>
          <w:b/>
        </w:rPr>
        <w:t xml:space="preserve">I </w:t>
      </w:r>
      <w:r w:rsidR="00471F8D" w:rsidRPr="003D0E2B">
        <w:rPr>
          <w:rFonts w:eastAsia="MS Mincho"/>
          <w:b/>
        </w:rPr>
        <w:t>participa</w:t>
      </w:r>
      <w:r>
        <w:rPr>
          <w:rFonts w:eastAsia="MS Mincho"/>
          <w:b/>
        </w:rPr>
        <w:t>ting in the Summer Work Travel P</w:t>
      </w:r>
      <w:r w:rsidR="00471F8D" w:rsidRPr="003D0E2B">
        <w:rPr>
          <w:rFonts w:eastAsia="MS Mincho"/>
          <w:b/>
        </w:rPr>
        <w:t>rogram?</w:t>
      </w:r>
    </w:p>
    <w:p w:rsidR="00782388" w:rsidRDefault="003D0E2B" w:rsidP="006D7CC9">
      <w:pPr>
        <w:pStyle w:val="Overviewbullets"/>
        <w:numPr>
          <w:ilvl w:val="0"/>
          <w:numId w:val="0"/>
        </w:numPr>
        <w:spacing w:before="0" w:after="0"/>
        <w:rPr>
          <w:rFonts w:eastAsia="MS Mincho"/>
          <w:i/>
        </w:rPr>
      </w:pPr>
      <w:r>
        <w:rPr>
          <w:rFonts w:eastAsia="MS Mincho"/>
        </w:rPr>
        <w:t xml:space="preserve">    </w:t>
      </w:r>
      <w:r w:rsidRPr="003D0E2B">
        <w:rPr>
          <w:rFonts w:eastAsia="MS Mincho"/>
          <w:i/>
        </w:rPr>
        <w:t>Please briefly explain your objective here</w:t>
      </w:r>
    </w:p>
    <w:p w:rsidR="006D7CC9" w:rsidRPr="006D7CC9" w:rsidRDefault="006D7CC9" w:rsidP="006D7CC9">
      <w:pPr>
        <w:pStyle w:val="Overviewbullets"/>
        <w:numPr>
          <w:ilvl w:val="0"/>
          <w:numId w:val="0"/>
        </w:numPr>
        <w:spacing w:before="0" w:after="0"/>
        <w:rPr>
          <w:rFonts w:eastAsia="MS Mincho"/>
        </w:rPr>
      </w:pPr>
    </w:p>
    <w:p w:rsidR="003D0E2B" w:rsidRPr="003D0E2B" w:rsidRDefault="003D0E2B" w:rsidP="006D7CC9">
      <w:pPr>
        <w:pStyle w:val="Overviewbullets"/>
        <w:spacing w:before="0" w:after="0"/>
        <w:rPr>
          <w:b/>
        </w:rPr>
      </w:pPr>
      <w:r>
        <w:rPr>
          <w:rFonts w:eastAsia="MS Mincho"/>
          <w:b/>
        </w:rPr>
        <w:t>My main qualities and abilities</w:t>
      </w:r>
    </w:p>
    <w:p w:rsidR="003D0E2B" w:rsidRPr="003D0E2B" w:rsidRDefault="003D0E2B" w:rsidP="006D7CC9">
      <w:pPr>
        <w:pStyle w:val="Overviewbullets"/>
        <w:numPr>
          <w:ilvl w:val="0"/>
          <w:numId w:val="0"/>
        </w:numPr>
        <w:spacing w:before="0" w:after="0"/>
        <w:rPr>
          <w:rFonts w:eastAsia="MS Mincho"/>
          <w:i/>
        </w:rPr>
      </w:pPr>
      <w:r>
        <w:rPr>
          <w:rFonts w:eastAsia="MS Mincho"/>
        </w:rPr>
        <w:t xml:space="preserve">    </w:t>
      </w:r>
      <w:r w:rsidRPr="003D0E2B">
        <w:rPr>
          <w:rFonts w:eastAsia="MS Mincho"/>
          <w:i/>
        </w:rPr>
        <w:t>Please briefly explain your objective here</w:t>
      </w:r>
    </w:p>
    <w:p w:rsidR="00782388" w:rsidRDefault="009B6CC4" w:rsidP="006D7CC9">
      <w:pPr>
        <w:pStyle w:val="ResumeHeadings"/>
        <w:spacing w:before="120"/>
      </w:pPr>
      <w:r>
        <w:t>Education</w:t>
      </w:r>
    </w:p>
    <w:p w:rsidR="00782388" w:rsidRPr="003D0E2B" w:rsidRDefault="003D0E2B" w:rsidP="006D7CC9">
      <w:pPr>
        <w:pStyle w:val="OrganizationName"/>
      </w:pPr>
      <w:r w:rsidRPr="006D7CC9">
        <w:t>School Name:</w:t>
      </w:r>
      <w:r>
        <w:t xml:space="preserve"> </w:t>
      </w:r>
      <w:r>
        <w:rPr>
          <w:szCs w:val="14"/>
        </w:rPr>
        <w:sym w:font="Wingdings" w:char="F06C"/>
      </w:r>
      <w:r>
        <w:rPr>
          <w:szCs w:val="14"/>
        </w:rPr>
        <w:t xml:space="preserve"> </w:t>
      </w:r>
      <w:r w:rsidR="009B6CC4" w:rsidRPr="003D0E2B">
        <w:t>School City, State</w:t>
      </w:r>
      <w:r w:rsidRPr="003D0E2B">
        <w:t>:</w:t>
      </w:r>
    </w:p>
    <w:p w:rsidR="00782388" w:rsidRDefault="009B6CC4" w:rsidP="006D7CC9">
      <w:pPr>
        <w:pStyle w:val="Location"/>
        <w:rPr>
          <w:i/>
        </w:rPr>
      </w:pPr>
      <w:r w:rsidRPr="003D0E2B">
        <w:rPr>
          <w:i/>
        </w:rPr>
        <w:t>Degree Expected, Degree Expected Date</w:t>
      </w:r>
    </w:p>
    <w:p w:rsidR="006D7CC9" w:rsidRPr="006D7CC9" w:rsidRDefault="006D7CC9" w:rsidP="006D7CC9">
      <w:pPr>
        <w:pStyle w:val="PlainText"/>
      </w:pPr>
    </w:p>
    <w:p w:rsidR="003D0E2B" w:rsidRPr="003D0E2B" w:rsidRDefault="003D0E2B" w:rsidP="006D7CC9">
      <w:pPr>
        <w:pStyle w:val="OrganizationName"/>
        <w:spacing w:before="0"/>
        <w:rPr>
          <w:b/>
        </w:rPr>
      </w:pPr>
      <w:r w:rsidRPr="006D7CC9">
        <w:t>School Name:</w:t>
      </w:r>
      <w:r>
        <w:t xml:space="preserve"> </w:t>
      </w:r>
      <w:r>
        <w:rPr>
          <w:szCs w:val="14"/>
        </w:rPr>
        <w:sym w:font="Wingdings" w:char="F06C"/>
      </w:r>
      <w:r>
        <w:rPr>
          <w:szCs w:val="14"/>
        </w:rPr>
        <w:t xml:space="preserve"> </w:t>
      </w:r>
      <w:r w:rsidRPr="003D0E2B">
        <w:t>School City, State:</w:t>
      </w:r>
    </w:p>
    <w:p w:rsidR="006D7CC9" w:rsidRPr="006D7CC9" w:rsidRDefault="009B6CC4" w:rsidP="006D7CC9">
      <w:pPr>
        <w:pStyle w:val="Location"/>
        <w:rPr>
          <w:i/>
        </w:rPr>
      </w:pPr>
      <w:r w:rsidRPr="003D0E2B">
        <w:rPr>
          <w:i/>
        </w:rPr>
        <w:t>Degree Expected, Degree Expected Date</w:t>
      </w:r>
    </w:p>
    <w:p w:rsidR="00782388" w:rsidRDefault="009B6CC4" w:rsidP="006D7CC9">
      <w:pPr>
        <w:pStyle w:val="ResumeHeadings"/>
        <w:spacing w:before="120"/>
      </w:pPr>
      <w:r w:rsidRPr="00331081">
        <w:t>E</w:t>
      </w:r>
      <w:r>
        <w:t>xperience</w:t>
      </w:r>
    </w:p>
    <w:p w:rsidR="00782388" w:rsidRDefault="009B6CC4" w:rsidP="006D7CC9">
      <w:pPr>
        <w:pStyle w:val="JobTitlebold"/>
        <w:spacing w:before="0" w:after="120"/>
        <w:rPr>
          <w:rFonts w:eastAsia="MS Mincho"/>
        </w:rPr>
      </w:pPr>
      <w:r>
        <w:rPr>
          <w:rFonts w:eastAsia="MS Mincho"/>
        </w:rPr>
        <w:t>Professional Experience</w:t>
      </w:r>
    </w:p>
    <w:p w:rsidR="00782388" w:rsidRDefault="003D0E2B" w:rsidP="006D7CC9">
      <w:pPr>
        <w:pStyle w:val="OrganizationName"/>
        <w:spacing w:before="0"/>
        <w:rPr>
          <w:rFonts w:eastAsia="MS Mincho"/>
        </w:rPr>
      </w:pPr>
      <w:r>
        <w:rPr>
          <w:rFonts w:eastAsia="MS Mincho"/>
        </w:rPr>
        <w:t xml:space="preserve">Company Name: </w:t>
      </w:r>
      <w:r>
        <w:rPr>
          <w:szCs w:val="14"/>
        </w:rPr>
        <w:sym w:font="Wingdings" w:char="F06C"/>
      </w:r>
      <w:r>
        <w:rPr>
          <w:szCs w:val="14"/>
        </w:rPr>
        <w:t xml:space="preserve"> </w:t>
      </w:r>
      <w:r w:rsidR="00EF4269">
        <w:rPr>
          <w:szCs w:val="14"/>
        </w:rPr>
        <w:t>Position:</w:t>
      </w:r>
      <w:r w:rsidR="009B6CC4">
        <w:rPr>
          <w:rFonts w:eastAsia="MS Mincho"/>
        </w:rPr>
        <w:t xml:space="preserve"> </w:t>
      </w:r>
      <w:r w:rsidR="00EF4269">
        <w:rPr>
          <w:szCs w:val="14"/>
        </w:rPr>
        <w:sym w:font="Wingdings" w:char="F06C"/>
      </w:r>
      <w:r w:rsidR="00EF4269">
        <w:rPr>
          <w:szCs w:val="14"/>
        </w:rPr>
        <w:t xml:space="preserve"> </w:t>
      </w:r>
      <w:r w:rsidR="009B6CC4">
        <w:rPr>
          <w:rFonts w:eastAsia="MS Mincho"/>
        </w:rPr>
        <w:t>Dates of Employment</w:t>
      </w:r>
      <w:r>
        <w:rPr>
          <w:rFonts w:eastAsia="MS Mincho"/>
        </w:rPr>
        <w:t>:</w:t>
      </w:r>
    </w:p>
    <w:p w:rsidR="00782388" w:rsidRDefault="009B6CC4" w:rsidP="006D7CC9">
      <w:pPr>
        <w:pStyle w:val="Overviewbullets"/>
        <w:spacing w:before="0" w:after="0"/>
        <w:rPr>
          <w:rFonts w:eastAsia="MS Mincho"/>
          <w:i/>
        </w:rPr>
      </w:pPr>
      <w:r w:rsidRPr="003D0E2B">
        <w:rPr>
          <w:rFonts w:eastAsia="MS Mincho"/>
          <w:i/>
        </w:rPr>
        <w:t>Job description, responsibilities and accomplishments</w:t>
      </w:r>
    </w:p>
    <w:p w:rsidR="006D7CC9" w:rsidRPr="003D0E2B" w:rsidRDefault="006D7CC9" w:rsidP="006D7CC9">
      <w:pPr>
        <w:pStyle w:val="Overviewbullets"/>
        <w:numPr>
          <w:ilvl w:val="0"/>
          <w:numId w:val="0"/>
        </w:numPr>
        <w:spacing w:before="0" w:after="0"/>
        <w:ind w:left="360"/>
        <w:rPr>
          <w:rFonts w:eastAsia="MS Mincho"/>
          <w:i/>
        </w:rPr>
      </w:pPr>
    </w:p>
    <w:p w:rsidR="00782388" w:rsidRDefault="009B6CC4" w:rsidP="006D7CC9">
      <w:pPr>
        <w:pStyle w:val="JobTitlebold"/>
        <w:spacing w:before="0"/>
        <w:rPr>
          <w:rFonts w:eastAsia="MS Mincho"/>
        </w:rPr>
      </w:pPr>
      <w:r>
        <w:rPr>
          <w:rFonts w:eastAsia="MS Mincho"/>
        </w:rPr>
        <w:t>Professional Experience</w:t>
      </w:r>
    </w:p>
    <w:p w:rsidR="00782388" w:rsidRDefault="003D0E2B" w:rsidP="006D7CC9">
      <w:pPr>
        <w:pStyle w:val="OrganizationName"/>
        <w:spacing w:before="0"/>
        <w:rPr>
          <w:rFonts w:eastAsia="MS Mincho"/>
        </w:rPr>
      </w:pPr>
      <w:r>
        <w:rPr>
          <w:rFonts w:eastAsia="MS Mincho"/>
        </w:rPr>
        <w:t xml:space="preserve">Company Name: </w:t>
      </w:r>
      <w:r>
        <w:rPr>
          <w:szCs w:val="14"/>
        </w:rPr>
        <w:sym w:font="Wingdings" w:char="F06C"/>
      </w:r>
      <w:r>
        <w:rPr>
          <w:szCs w:val="14"/>
        </w:rPr>
        <w:t xml:space="preserve"> </w:t>
      </w:r>
      <w:r w:rsidR="00EF4269">
        <w:rPr>
          <w:szCs w:val="14"/>
        </w:rPr>
        <w:t>Position:</w:t>
      </w:r>
      <w:r w:rsidR="00EF4269">
        <w:rPr>
          <w:rFonts w:eastAsia="MS Mincho"/>
        </w:rPr>
        <w:t xml:space="preserve"> </w:t>
      </w:r>
      <w:r w:rsidR="00EF4269">
        <w:rPr>
          <w:szCs w:val="14"/>
        </w:rPr>
        <w:sym w:font="Wingdings" w:char="F06C"/>
      </w:r>
      <w:r w:rsidR="00EF4269">
        <w:rPr>
          <w:szCs w:val="14"/>
        </w:rPr>
        <w:t xml:space="preserve"> </w:t>
      </w:r>
      <w:r>
        <w:rPr>
          <w:szCs w:val="14"/>
        </w:rPr>
        <w:t xml:space="preserve"> </w:t>
      </w:r>
      <w:r w:rsidR="009B6CC4">
        <w:rPr>
          <w:rFonts w:eastAsia="MS Mincho"/>
        </w:rPr>
        <w:t>Dates of Employment</w:t>
      </w:r>
      <w:r>
        <w:rPr>
          <w:rFonts w:eastAsia="MS Mincho"/>
        </w:rPr>
        <w:t>:</w:t>
      </w:r>
    </w:p>
    <w:p w:rsidR="00782388" w:rsidRDefault="009B6CC4" w:rsidP="006D7CC9">
      <w:pPr>
        <w:pStyle w:val="Overviewbullets"/>
        <w:spacing w:before="0" w:after="0"/>
        <w:rPr>
          <w:rFonts w:eastAsia="MS Mincho"/>
          <w:i/>
        </w:rPr>
      </w:pPr>
      <w:r w:rsidRPr="003D0E2B">
        <w:rPr>
          <w:rFonts w:eastAsia="MS Mincho"/>
          <w:i/>
        </w:rPr>
        <w:t>Job description, responsibilities and accomplishments</w:t>
      </w:r>
    </w:p>
    <w:p w:rsidR="006D7CC9" w:rsidRPr="003D0E2B" w:rsidRDefault="006D7CC9" w:rsidP="006D7CC9">
      <w:pPr>
        <w:pStyle w:val="Overviewbullets"/>
        <w:numPr>
          <w:ilvl w:val="0"/>
          <w:numId w:val="0"/>
        </w:numPr>
        <w:spacing w:before="0" w:after="0"/>
        <w:ind w:left="360"/>
        <w:rPr>
          <w:rFonts w:eastAsia="MS Mincho"/>
          <w:i/>
        </w:rPr>
      </w:pPr>
    </w:p>
    <w:p w:rsidR="00782388" w:rsidRDefault="009B6CC4" w:rsidP="006D7CC9">
      <w:pPr>
        <w:pStyle w:val="JobTitlebold"/>
        <w:spacing w:before="0"/>
      </w:pPr>
      <w:r>
        <w:t>Internship</w:t>
      </w:r>
    </w:p>
    <w:p w:rsidR="00782388" w:rsidRDefault="009B6CC4" w:rsidP="006D7CC9">
      <w:pPr>
        <w:pStyle w:val="OrganizationName"/>
        <w:spacing w:before="0"/>
        <w:rPr>
          <w:rFonts w:eastAsia="MS Mincho"/>
        </w:rPr>
      </w:pPr>
      <w:r>
        <w:rPr>
          <w:rFonts w:eastAsia="MS Mincho"/>
        </w:rPr>
        <w:t>Company Name</w:t>
      </w:r>
      <w:r w:rsidR="003D0E2B">
        <w:rPr>
          <w:rFonts w:eastAsia="MS Mincho"/>
        </w:rPr>
        <w:t xml:space="preserve">: </w:t>
      </w:r>
      <w:r w:rsidR="003D0E2B">
        <w:rPr>
          <w:szCs w:val="14"/>
        </w:rPr>
        <w:sym w:font="Wingdings" w:char="F06C"/>
      </w:r>
      <w:r w:rsidR="003D0E2B">
        <w:rPr>
          <w:szCs w:val="14"/>
        </w:rPr>
        <w:t xml:space="preserve"> </w:t>
      </w:r>
      <w:r>
        <w:rPr>
          <w:rFonts w:eastAsia="MS Mincho"/>
        </w:rPr>
        <w:t xml:space="preserve"> Dates of Employment</w:t>
      </w:r>
      <w:r w:rsidR="003D0E2B">
        <w:rPr>
          <w:rFonts w:eastAsia="MS Mincho"/>
        </w:rPr>
        <w:t>:</w:t>
      </w:r>
    </w:p>
    <w:p w:rsidR="00782388" w:rsidRPr="003D0E2B" w:rsidRDefault="009B6CC4" w:rsidP="006D7CC9">
      <w:pPr>
        <w:pStyle w:val="Overviewbullets"/>
        <w:spacing w:before="0" w:after="0"/>
        <w:rPr>
          <w:rFonts w:eastAsia="MS Mincho"/>
          <w:i/>
        </w:rPr>
      </w:pPr>
      <w:r w:rsidRPr="003D0E2B">
        <w:rPr>
          <w:rFonts w:eastAsia="MS Mincho"/>
          <w:i/>
        </w:rPr>
        <w:t>Job description, responsibilities and accomplishments</w:t>
      </w:r>
    </w:p>
    <w:p w:rsidR="00782388" w:rsidRDefault="009B6CC4" w:rsidP="003D0E2B">
      <w:pPr>
        <w:pStyle w:val="ResumeHeadings"/>
        <w:spacing w:before="100" w:beforeAutospacing="1" w:after="0"/>
      </w:pPr>
      <w:r>
        <w:t>Activities</w:t>
      </w:r>
    </w:p>
    <w:p w:rsidR="00782388" w:rsidRDefault="003D0E2B" w:rsidP="006D7CC9">
      <w:pPr>
        <w:pStyle w:val="Overviewbullets"/>
        <w:spacing w:before="120" w:after="120"/>
        <w:rPr>
          <w:rFonts w:eastAsia="MS Mincho"/>
        </w:rPr>
      </w:pPr>
      <w:r w:rsidRPr="003D0E2B">
        <w:rPr>
          <w:rFonts w:eastAsia="MS Mincho"/>
          <w:b/>
        </w:rPr>
        <w:t>Languages and level of knowledge</w:t>
      </w:r>
      <w:r>
        <w:rPr>
          <w:rFonts w:eastAsia="MS Mincho"/>
        </w:rPr>
        <w:t xml:space="preserve">: </w:t>
      </w:r>
    </w:p>
    <w:p w:rsidR="00782388" w:rsidRDefault="003D0E2B" w:rsidP="006D7CC9">
      <w:pPr>
        <w:pStyle w:val="Overviewbullets"/>
        <w:spacing w:before="120" w:after="120"/>
        <w:rPr>
          <w:rFonts w:eastAsia="MS Mincho"/>
        </w:rPr>
      </w:pPr>
      <w:r>
        <w:rPr>
          <w:rFonts w:eastAsia="MS Mincho"/>
        </w:rPr>
        <w:t>Sports, clubs:</w:t>
      </w:r>
    </w:p>
    <w:p w:rsidR="00782388" w:rsidRDefault="003D0E2B" w:rsidP="006D7CC9">
      <w:pPr>
        <w:pStyle w:val="Overviewbullets"/>
        <w:spacing w:before="120" w:after="120"/>
        <w:rPr>
          <w:rFonts w:eastAsia="MS Mincho"/>
        </w:rPr>
      </w:pPr>
      <w:r>
        <w:rPr>
          <w:rFonts w:eastAsia="MS Mincho"/>
        </w:rPr>
        <w:t>Hobbies:</w:t>
      </w:r>
    </w:p>
    <w:p w:rsidR="006D7CC9" w:rsidRDefault="00391EC6" w:rsidP="006D7CC9">
      <w:pPr>
        <w:pStyle w:val="Overviewbullets"/>
        <w:numPr>
          <w:ilvl w:val="0"/>
          <w:numId w:val="0"/>
        </w:numPr>
        <w:spacing w:before="120" w:after="120"/>
        <w:ind w:left="360" w:hanging="360"/>
        <w:rPr>
          <w:rFonts w:eastAsia="MS Mincho"/>
        </w:rPr>
      </w:pPr>
      <w:r>
        <w:rPr>
          <w:rFonts w:eastAsia="MS Mincho"/>
          <w:noProof/>
        </w:rPr>
        <w:pict>
          <v:shape id="_x0000_s1034" type="#_x0000_t202" style="position:absolute;left:0;text-align:left;margin-left:379.5pt;margin-top:.7pt;width:168pt;height:150pt;z-index:251661312;mso-width-relative:margin;mso-height-relative:margin">
            <v:textbox>
              <w:txbxContent>
                <w:p w:rsidR="00391EC6" w:rsidRDefault="00391EC6" w:rsidP="00391EC6"/>
                <w:p w:rsidR="00391EC6" w:rsidRDefault="00391EC6" w:rsidP="00391EC6"/>
                <w:p w:rsidR="00391EC6" w:rsidRDefault="00391EC6" w:rsidP="00391EC6"/>
                <w:p w:rsidR="00391EC6" w:rsidRDefault="00391EC6" w:rsidP="00391EC6"/>
                <w:p w:rsidR="00391EC6" w:rsidRDefault="00391EC6" w:rsidP="00391EC6"/>
                <w:p w:rsidR="00391EC6" w:rsidRPr="00BF7021" w:rsidRDefault="00391EC6" w:rsidP="00391EC6">
                  <w:pPr>
                    <w:jc w:val="center"/>
                    <w:rPr>
                      <w:i/>
                    </w:rPr>
                  </w:pPr>
                  <w:r w:rsidRPr="00BF7021">
                    <w:rPr>
                      <w:i/>
                    </w:rPr>
                    <w:t xml:space="preserve">Attach </w:t>
                  </w:r>
                  <w:r>
                    <w:rPr>
                      <w:i/>
                    </w:rPr>
                    <w:t>a representative photo of your world here (school, family, friends or travelling)</w:t>
                  </w:r>
                </w:p>
                <w:p w:rsidR="00391EC6" w:rsidRPr="00BF7021" w:rsidRDefault="00391EC6" w:rsidP="00391EC6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rFonts w:eastAsia="MS Mincho"/>
          <w:noProof/>
        </w:rPr>
        <w:pict>
          <v:shape id="_x0000_s1033" type="#_x0000_t202" style="position:absolute;left:0;text-align:left;margin-left:189pt;margin-top:.7pt;width:168pt;height:150pt;z-index:251660288;mso-width-relative:margin;mso-height-relative:margin">
            <v:textbox>
              <w:txbxContent>
                <w:p w:rsidR="00391EC6" w:rsidRDefault="00391EC6" w:rsidP="00391EC6"/>
                <w:p w:rsidR="00391EC6" w:rsidRDefault="00391EC6" w:rsidP="00391EC6"/>
                <w:p w:rsidR="00391EC6" w:rsidRDefault="00391EC6" w:rsidP="00391EC6"/>
                <w:p w:rsidR="00391EC6" w:rsidRDefault="00391EC6" w:rsidP="00391EC6"/>
                <w:p w:rsidR="00391EC6" w:rsidRDefault="00391EC6" w:rsidP="00391EC6"/>
                <w:p w:rsidR="00391EC6" w:rsidRPr="00BF7021" w:rsidRDefault="00391EC6" w:rsidP="00391EC6">
                  <w:pPr>
                    <w:jc w:val="center"/>
                    <w:rPr>
                      <w:i/>
                    </w:rPr>
                  </w:pPr>
                  <w:r w:rsidRPr="00BF7021">
                    <w:rPr>
                      <w:i/>
                    </w:rPr>
                    <w:t xml:space="preserve">Attach </w:t>
                  </w:r>
                  <w:r>
                    <w:rPr>
                      <w:i/>
                    </w:rPr>
                    <w:t>a representative photo of your world here (school, family, friends or travelling)</w:t>
                  </w:r>
                </w:p>
                <w:p w:rsidR="00391EC6" w:rsidRPr="00BF7021" w:rsidRDefault="00391EC6" w:rsidP="00391EC6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rFonts w:eastAsia="MS Mincho"/>
          <w:noProof/>
        </w:rPr>
        <w:pict>
          <v:shape id="_x0000_s1029" type="#_x0000_t202" style="position:absolute;left:0;text-align:left;margin-left:-3.75pt;margin-top:.7pt;width:168pt;height:150pt;z-index:251659264;mso-width-relative:margin;mso-height-relative:margin">
            <v:textbox>
              <w:txbxContent>
                <w:p w:rsidR="006D7CC9" w:rsidRDefault="006D7CC9" w:rsidP="006D7CC9"/>
                <w:p w:rsidR="006D7CC9" w:rsidRDefault="006D7CC9" w:rsidP="006D7CC9"/>
                <w:p w:rsidR="006D7CC9" w:rsidRDefault="006D7CC9" w:rsidP="006D7CC9"/>
                <w:p w:rsidR="006D7CC9" w:rsidRDefault="006D7CC9" w:rsidP="006D7CC9"/>
                <w:p w:rsidR="006D7CC9" w:rsidRDefault="006D7CC9" w:rsidP="006D7CC9"/>
                <w:p w:rsidR="00391EC6" w:rsidRPr="00BF7021" w:rsidRDefault="00391EC6" w:rsidP="00391EC6">
                  <w:pPr>
                    <w:jc w:val="center"/>
                    <w:rPr>
                      <w:i/>
                    </w:rPr>
                  </w:pPr>
                  <w:r w:rsidRPr="00BF7021">
                    <w:rPr>
                      <w:i/>
                    </w:rPr>
                    <w:t xml:space="preserve">Attach </w:t>
                  </w:r>
                  <w:r>
                    <w:rPr>
                      <w:i/>
                    </w:rPr>
                    <w:t>a representative photo of your world here (school, family, friends or travelling)</w:t>
                  </w:r>
                </w:p>
                <w:p w:rsidR="006D7CC9" w:rsidRPr="00BF7021" w:rsidRDefault="006D7CC9" w:rsidP="00391EC6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</w:p>
    <w:p w:rsidR="006D7CC9" w:rsidRDefault="006D7CC9" w:rsidP="006D7CC9">
      <w:pPr>
        <w:pStyle w:val="Overviewbullets"/>
        <w:numPr>
          <w:ilvl w:val="0"/>
          <w:numId w:val="0"/>
        </w:numPr>
        <w:spacing w:before="120" w:after="120"/>
        <w:ind w:left="360" w:hanging="360"/>
        <w:rPr>
          <w:rFonts w:eastAsia="MS Mincho"/>
        </w:rPr>
      </w:pPr>
    </w:p>
    <w:sectPr w:rsidR="006D7CC9" w:rsidSect="00782388">
      <w:headerReference w:type="default" r:id="rId9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253" w:rsidRDefault="00F05253">
      <w:r>
        <w:separator/>
      </w:r>
    </w:p>
  </w:endnote>
  <w:endnote w:type="continuationSeparator" w:id="0">
    <w:p w:rsidR="00F05253" w:rsidRDefault="00F052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253" w:rsidRDefault="00F05253">
      <w:r>
        <w:separator/>
      </w:r>
    </w:p>
  </w:footnote>
  <w:footnote w:type="continuationSeparator" w:id="0">
    <w:p w:rsidR="00F05253" w:rsidRDefault="00F052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F0452E8F3874BEEA89264D4CD06C37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D7CC9" w:rsidRDefault="006D7CC9" w:rsidP="006D7CC9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CSB International, Inc – Summer Work Travel Program</w:t>
        </w:r>
      </w:p>
    </w:sdtContent>
  </w:sdt>
  <w:p w:rsidR="00782388" w:rsidRDefault="0078238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19"/>
  </w:num>
  <w:num w:numId="5">
    <w:abstractNumId w:val="26"/>
  </w:num>
  <w:num w:numId="6">
    <w:abstractNumId w:val="12"/>
  </w:num>
  <w:num w:numId="7">
    <w:abstractNumId w:val="17"/>
  </w:num>
  <w:num w:numId="8">
    <w:abstractNumId w:val="14"/>
  </w:num>
  <w:num w:numId="9">
    <w:abstractNumId w:val="15"/>
  </w:num>
  <w:num w:numId="10">
    <w:abstractNumId w:val="25"/>
  </w:num>
  <w:num w:numId="11">
    <w:abstractNumId w:val="22"/>
  </w:num>
  <w:num w:numId="12">
    <w:abstractNumId w:val="23"/>
  </w:num>
  <w:num w:numId="13">
    <w:abstractNumId w:val="21"/>
  </w:num>
  <w:num w:numId="14">
    <w:abstractNumId w:val="0"/>
  </w:num>
  <w:num w:numId="15">
    <w:abstractNumId w:val="28"/>
  </w:num>
  <w:num w:numId="16">
    <w:abstractNumId w:val="2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4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attachedTemplate r:id="rId1"/>
  <w:stylePaneFormatFilter w:val="1F08"/>
  <w:defaultTabStop w:val="720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3D0E2B"/>
    <w:rsid w:val="000F5D7F"/>
    <w:rsid w:val="00331081"/>
    <w:rsid w:val="00391EC6"/>
    <w:rsid w:val="003D0E2B"/>
    <w:rsid w:val="00471F8D"/>
    <w:rsid w:val="004F2AE6"/>
    <w:rsid w:val="006D7CC9"/>
    <w:rsid w:val="00782388"/>
    <w:rsid w:val="008213A6"/>
    <w:rsid w:val="009B6CC4"/>
    <w:rsid w:val="00AD6E8E"/>
    <w:rsid w:val="00B21479"/>
    <w:rsid w:val="00EF4269"/>
    <w:rsid w:val="00EF4581"/>
    <w:rsid w:val="00F05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388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782388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782388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782388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782388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782388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782388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8238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782388"/>
    <w:rPr>
      <w:rFonts w:ascii="Courier New" w:hAnsi="Courier New" w:cs="Courier New"/>
    </w:rPr>
  </w:style>
  <w:style w:type="paragraph" w:styleId="Title">
    <w:name w:val="Title"/>
    <w:basedOn w:val="Normal"/>
    <w:qFormat/>
    <w:rsid w:val="00782388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782388"/>
    <w:rPr>
      <w:color w:val="0000FF"/>
      <w:u w:val="single"/>
    </w:rPr>
  </w:style>
  <w:style w:type="paragraph" w:styleId="BodyText">
    <w:name w:val="Body Text"/>
    <w:basedOn w:val="Normal"/>
    <w:semiHidden/>
    <w:rsid w:val="00782388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782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3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38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823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2388"/>
    <w:rPr>
      <w:sz w:val="24"/>
      <w:szCs w:val="24"/>
    </w:rPr>
  </w:style>
  <w:style w:type="paragraph" w:customStyle="1" w:styleId="Name">
    <w:name w:val="Name"/>
    <w:basedOn w:val="PlainText"/>
    <w:autoRedefine/>
    <w:rsid w:val="003D0E2B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  <w:u w:val="single"/>
    </w:rPr>
  </w:style>
  <w:style w:type="character" w:customStyle="1" w:styleId="JobTextChar">
    <w:name w:val="Job Text Char"/>
    <w:basedOn w:val="PlainTextChar"/>
    <w:link w:val="JobText"/>
    <w:rsid w:val="00782388"/>
    <w:rPr>
      <w:rFonts w:ascii="Verdana" w:hAnsi="Verdana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782388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782388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782388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782388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782388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782388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782388"/>
    <w:pPr>
      <w:pBdr>
        <w:top w:val="single" w:sz="12" w:space="4" w:color="auto"/>
      </w:pBdr>
      <w:spacing w:before="480" w:after="120"/>
    </w:pPr>
    <w:rPr>
      <w:rFonts w:ascii="Verdana" w:hAnsi="Verdana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782388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782388"/>
    <w:rPr>
      <w:b/>
      <w:bCs/>
    </w:rPr>
  </w:style>
  <w:style w:type="paragraph" w:customStyle="1" w:styleId="Dates">
    <w:name w:val="Dates"/>
    <w:basedOn w:val="Location"/>
    <w:rsid w:val="00782388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782388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3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2388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782388"/>
    <w:pPr>
      <w:spacing w:before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ca\AppData\Roaming\Microsoft\Templates\MN_CollegeGradBasicResum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F0452E8F3874BEEA89264D4CD06C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52AD5-D525-46F7-A74C-CB6894E92081}"/>
      </w:docPartPr>
      <w:docPartBody>
        <w:p w:rsidR="00A52BED" w:rsidRDefault="005D7D6C" w:rsidP="005D7D6C">
          <w:pPr>
            <w:pStyle w:val="FF0452E8F3874BEEA89264D4CD06C37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D7D6C"/>
    <w:rsid w:val="001648DD"/>
    <w:rsid w:val="002A40FE"/>
    <w:rsid w:val="005D7D6C"/>
    <w:rsid w:val="008C5857"/>
    <w:rsid w:val="00A52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0452E8F3874BEEA89264D4CD06C37A">
    <w:name w:val="FF0452E8F3874BEEA89264D4CD06C37A"/>
    <w:rsid w:val="005D7D6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65119D0B-EABF-4EAE-BA79-BE2274B42DED</TemplateGUID>
    <TemplateBuildVersion>8</TemplateBuildVersion>
    <TemplateBuildDate>2010-06-15T11:59:50.551161+02:00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F981A65-E631-4628-9F87-5DF7A1759E72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40EDC015-0527-42D2-990F-C989881D77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MN_CollegeGradBasicResume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1023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CSB International, Inc – Summer Work Travel Program</dc:title>
  <dc:creator/>
  <cp:lastModifiedBy/>
  <cp:revision>1</cp:revision>
  <cp:lastPrinted>2009-06-18T17:50:00Z</cp:lastPrinted>
  <dcterms:created xsi:type="dcterms:W3CDTF">2010-10-20T20:11:00Z</dcterms:created>
  <dcterms:modified xsi:type="dcterms:W3CDTF">2010-10-21T16:33:00Z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TC019533859991</vt:lpwstr>
  </property>
</Properties>
</file>